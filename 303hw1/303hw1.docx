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38268" w14:textId="78595400" w:rsidR="00221E5A" w:rsidRDefault="00221E5A" w:rsidP="00221E5A">
      <w:pPr>
        <w:pStyle w:val="Title"/>
      </w:pPr>
      <w:r>
        <w:t xml:space="preserve">ESE 303 HW1 </w:t>
      </w:r>
    </w:p>
    <w:p w14:paraId="15F881CF" w14:textId="00B5505D" w:rsidR="00221E5A" w:rsidRPr="00221E5A" w:rsidRDefault="00221E5A" w:rsidP="00221E5A">
      <w:pPr>
        <w:pStyle w:val="Heading2"/>
      </w:pPr>
      <w:r>
        <w:t>Zeyu Zhao</w:t>
      </w:r>
    </w:p>
    <w:p w14:paraId="1F6271F8" w14:textId="3F8102D4" w:rsidR="00855982" w:rsidRPr="00855982" w:rsidRDefault="00221E5A" w:rsidP="00855982">
      <w:pPr>
        <w:pStyle w:val="Heading1"/>
      </w:pPr>
      <w:r>
        <w:t xml:space="preserve">A </w:t>
      </w:r>
    </w:p>
    <w:p w14:paraId="0150CDE6" w14:textId="19F29288" w:rsidR="00855982" w:rsidRDefault="00221E5A" w:rsidP="00221E5A">
      <w:r>
        <w:t xml:space="preserve">The plot that simulates three lower bounded random walks with success probability </w:t>
      </w:r>
      <m:oMath>
        <m:r>
          <w:rPr>
            <w:rFonts w:ascii="Cambria Math" w:hAnsi="Cambria Math"/>
          </w:rPr>
          <m:t>p=0.25, p=0.5, p=0.75</m:t>
        </m:r>
      </m:oMath>
      <w:r>
        <w:t xml:space="preserve"> is the following:</w:t>
      </w:r>
    </w:p>
    <w:p w14:paraId="09EC2BC6" w14:textId="672BCC4A" w:rsidR="00221E5A" w:rsidRDefault="00221E5A" w:rsidP="00221E5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BD726AD" wp14:editId="5E9825A7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6840" w14:textId="77777777" w:rsidR="00D3242A" w:rsidRPr="00D3242A" w:rsidRDefault="00D3242A" w:rsidP="00D3242A"/>
    <w:p w14:paraId="1649230E" w14:textId="5F65F5BD" w:rsidR="00D3242A" w:rsidRDefault="00D3242A" w:rsidP="00D3242A">
      <w:pPr>
        <w:pStyle w:val="Heading3"/>
      </w:pPr>
      <w:r>
        <w:t>CODE:</w:t>
      </w:r>
    </w:p>
    <w:p w14:paraId="21DC718D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function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[w, bl] =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random_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walk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p, w0, T)</w:t>
      </w:r>
    </w:p>
    <w:p w14:paraId="20FD04EB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228B22"/>
          <w:sz w:val="24"/>
          <w:szCs w:val="24"/>
        </w:rPr>
        <w:t>% Initialize variables</w:t>
      </w:r>
    </w:p>
    <w:p w14:paraId="25B264EB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228B22"/>
          <w:sz w:val="24"/>
          <w:szCs w:val="24"/>
        </w:rPr>
        <w:t>%w0 = 20;</w:t>
      </w:r>
    </w:p>
    <w:p w14:paraId="47D65207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b = 1;</w:t>
      </w:r>
    </w:p>
    <w:p w14:paraId="0415BB67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228B22"/>
          <w:sz w:val="24"/>
          <w:szCs w:val="24"/>
        </w:rPr>
        <w:t>%T = 10;</w:t>
      </w:r>
    </w:p>
    <w:p w14:paraId="50C2FE43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228B22"/>
          <w:sz w:val="24"/>
          <w:szCs w:val="24"/>
        </w:rPr>
        <w:t>%p = 0.3; % success probability</w:t>
      </w:r>
    </w:p>
    <w:p w14:paraId="63A131BF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t = 1; w(t) = w0; </w:t>
      </w:r>
    </w:p>
    <w:p w14:paraId="39FE4B52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228B22"/>
          <w:sz w:val="24"/>
          <w:szCs w:val="24"/>
        </w:rPr>
        <w:t xml:space="preserve">% repeat while not broke up to time </w:t>
      </w:r>
      <w:proofErr w:type="spellStart"/>
      <w:r>
        <w:rPr>
          <w:rFonts w:ascii="Anonymous Pro" w:hAnsi="Anonymous Pro" w:cs="Anonymous Pro"/>
          <w:color w:val="228B22"/>
          <w:sz w:val="24"/>
          <w:szCs w:val="24"/>
        </w:rPr>
        <w:t>maxt</w:t>
      </w:r>
      <w:proofErr w:type="spellEnd"/>
    </w:p>
    <w:p w14:paraId="6B9C67F2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while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w(t) &gt; 0 &amp;&amp; t &lt;= T</w:t>
      </w:r>
    </w:p>
    <w:p w14:paraId="6A4CA2FA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x = 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rand(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) &lt; p);</w:t>
      </w:r>
    </w:p>
    <w:p w14:paraId="19153899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lastRenderedPageBreak/>
        <w:t xml:space="preserve">        </w:t>
      </w:r>
      <w:r>
        <w:rPr>
          <w:rFonts w:ascii="Anonymous Pro" w:hAnsi="Anonymous Pro" w:cs="Anonymous Pro"/>
          <w:color w:val="0000FF"/>
          <w:sz w:val="24"/>
          <w:szCs w:val="24"/>
        </w:rPr>
        <w:t>if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x == 1 </w:t>
      </w:r>
    </w:p>
    <w:p w14:paraId="5E290F03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w(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 xml:space="preserve">t + 1) = w(t) + b; </w:t>
      </w:r>
      <w:r>
        <w:rPr>
          <w:rFonts w:ascii="Anonymous Pro" w:hAnsi="Anonymous Pro" w:cs="Anonymous Pro"/>
          <w:color w:val="228B22"/>
          <w:sz w:val="24"/>
          <w:szCs w:val="24"/>
        </w:rPr>
        <w:t>% If x = 1 wealth increases by b</w:t>
      </w:r>
    </w:p>
    <w:p w14:paraId="6831C03A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</w:t>
      </w:r>
      <w:r>
        <w:rPr>
          <w:rFonts w:ascii="Anonymous Pro" w:hAnsi="Anonymous Pro" w:cs="Anonymous Pro"/>
          <w:color w:val="0000FF"/>
          <w:sz w:val="24"/>
          <w:szCs w:val="24"/>
        </w:rPr>
        <w:t>else</w:t>
      </w:r>
    </w:p>
    <w:p w14:paraId="57A85E9D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w(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 xml:space="preserve">t + 1) = w(t) - b; </w:t>
      </w:r>
      <w:r>
        <w:rPr>
          <w:rFonts w:ascii="Anonymous Pro" w:hAnsi="Anonymous Pro" w:cs="Anonymous Pro"/>
          <w:color w:val="228B22"/>
          <w:sz w:val="24"/>
          <w:szCs w:val="24"/>
        </w:rPr>
        <w:t>% If x = 0 wealth decreases by b</w:t>
      </w:r>
    </w:p>
    <w:p w14:paraId="71429C4D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</w:t>
      </w: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23732C10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t = t + 1;</w:t>
      </w:r>
    </w:p>
    <w:p w14:paraId="146E1F7B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5FBA77F7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if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w(t) == 0</w:t>
      </w:r>
    </w:p>
    <w:p w14:paraId="0F99271C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bl = false;</w:t>
      </w:r>
    </w:p>
    <w:p w14:paraId="017E11A0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else</w:t>
      </w:r>
    </w:p>
    <w:p w14:paraId="5C76E04B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bl = true;</w:t>
      </w:r>
    </w:p>
    <w:p w14:paraId="57878DCA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06575CF2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60956C3B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</w:p>
    <w:p w14:paraId="2CEA63D8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function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walk_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plot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w0, T)</w:t>
      </w:r>
    </w:p>
    <w:p w14:paraId="37052BDD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228B22"/>
          <w:sz w:val="24"/>
          <w:szCs w:val="24"/>
        </w:rPr>
        <w:t>% w0 = 20;</w:t>
      </w:r>
    </w:p>
    <w:p w14:paraId="5C708152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228B22"/>
          <w:sz w:val="24"/>
          <w:szCs w:val="24"/>
        </w:rPr>
        <w:t>% T = 10^3;</w:t>
      </w:r>
    </w:p>
    <w:p w14:paraId="631DFDEE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p = [0.25 0.5 0.75];</w:t>
      </w:r>
    </w:p>
    <w:p w14:paraId="10A376D2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t =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0:1:T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;</w:t>
      </w:r>
    </w:p>
    <w:p w14:paraId="6A120438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[w1, bl1] =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random_walk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p(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1), w0, T);</w:t>
      </w:r>
    </w:p>
    <w:p w14:paraId="5038BF72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[w2, bl2] =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random_walk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p(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2), w0, T);</w:t>
      </w:r>
    </w:p>
    <w:p w14:paraId="2C154FDB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[w3, bl3] =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random_walk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p(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3), w0, T);</w:t>
      </w:r>
    </w:p>
    <w:p w14:paraId="48A55D6C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x = t(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1:length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(w1));</w:t>
      </w:r>
    </w:p>
    <w:p w14:paraId="0AFDE269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figure</w:t>
      </w:r>
    </w:p>
    <w:p w14:paraId="48E39862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hold </w:t>
      </w:r>
      <w:r>
        <w:rPr>
          <w:rFonts w:ascii="Anonymous Pro" w:hAnsi="Anonymous Pro" w:cs="Anonymous Pro"/>
          <w:color w:val="A020F0"/>
          <w:sz w:val="24"/>
          <w:szCs w:val="24"/>
        </w:rPr>
        <w:t>on</w:t>
      </w:r>
      <w:r>
        <w:rPr>
          <w:rFonts w:ascii="Anonymous Pro" w:hAnsi="Anonymous Pro" w:cs="Anonymous Pro"/>
          <w:color w:val="000000"/>
          <w:sz w:val="24"/>
          <w:szCs w:val="24"/>
        </w:rPr>
        <w:t>;</w:t>
      </w:r>
    </w:p>
    <w:p w14:paraId="5E59B0F4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if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bl1</w:t>
      </w:r>
    </w:p>
    <w:p w14:paraId="31E67A2D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plot (x, w1, </w:t>
      </w:r>
      <w:r>
        <w:rPr>
          <w:rFonts w:ascii="Anonymous Pro" w:hAnsi="Anonymous Pro" w:cs="Anonymous Pro"/>
          <w:color w:val="A020F0"/>
          <w:sz w:val="24"/>
          <w:szCs w:val="24"/>
        </w:rPr>
        <w:t>'b'</w:t>
      </w:r>
      <w:r>
        <w:rPr>
          <w:rFonts w:ascii="Anonymous Pro" w:hAnsi="Anonymous Pro" w:cs="Anonymous Pro"/>
          <w:color w:val="000000"/>
          <w:sz w:val="24"/>
          <w:szCs w:val="24"/>
        </w:rPr>
        <w:t>);</w:t>
      </w:r>
    </w:p>
    <w:p w14:paraId="71E9DBA6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else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</w:p>
    <w:p w14:paraId="339C5E33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plot (x, w1, </w:t>
      </w:r>
      <w:r>
        <w:rPr>
          <w:rFonts w:ascii="Anonymous Pro" w:hAnsi="Anonymous Pro" w:cs="Anonymous Pro"/>
          <w:color w:val="A020F0"/>
          <w:sz w:val="24"/>
          <w:szCs w:val="24"/>
        </w:rPr>
        <w:t>'r'</w:t>
      </w:r>
      <w:r>
        <w:rPr>
          <w:rFonts w:ascii="Anonymous Pro" w:hAnsi="Anonymous Pro" w:cs="Anonymous Pro"/>
          <w:color w:val="000000"/>
          <w:sz w:val="24"/>
          <w:szCs w:val="24"/>
        </w:rPr>
        <w:t>);</w:t>
      </w:r>
    </w:p>
    <w:p w14:paraId="10D69DC7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146F8734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x = t(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1:length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(w2));</w:t>
      </w:r>
    </w:p>
    <w:p w14:paraId="15A29A4E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if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bl2</w:t>
      </w:r>
    </w:p>
    <w:p w14:paraId="1A064F98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plot (x, w2, </w:t>
      </w:r>
      <w:r>
        <w:rPr>
          <w:rFonts w:ascii="Anonymous Pro" w:hAnsi="Anonymous Pro" w:cs="Anonymous Pro"/>
          <w:color w:val="A020F0"/>
          <w:sz w:val="24"/>
          <w:szCs w:val="24"/>
        </w:rPr>
        <w:t>'b'</w:t>
      </w:r>
      <w:r>
        <w:rPr>
          <w:rFonts w:ascii="Anonymous Pro" w:hAnsi="Anonymous Pro" w:cs="Anonymous Pro"/>
          <w:color w:val="000000"/>
          <w:sz w:val="24"/>
          <w:szCs w:val="24"/>
        </w:rPr>
        <w:t>);</w:t>
      </w:r>
    </w:p>
    <w:p w14:paraId="7F2848F7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else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</w:p>
    <w:p w14:paraId="47842843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plot (x, w2, </w:t>
      </w:r>
      <w:r>
        <w:rPr>
          <w:rFonts w:ascii="Anonymous Pro" w:hAnsi="Anonymous Pro" w:cs="Anonymous Pro"/>
          <w:color w:val="A020F0"/>
          <w:sz w:val="24"/>
          <w:szCs w:val="24"/>
        </w:rPr>
        <w:t>'r'</w:t>
      </w:r>
      <w:r>
        <w:rPr>
          <w:rFonts w:ascii="Anonymous Pro" w:hAnsi="Anonymous Pro" w:cs="Anonymous Pro"/>
          <w:color w:val="000000"/>
          <w:sz w:val="24"/>
          <w:szCs w:val="24"/>
        </w:rPr>
        <w:t>);</w:t>
      </w:r>
    </w:p>
    <w:p w14:paraId="340967FC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67E6F99F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x = t(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1:length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(w3));</w:t>
      </w:r>
    </w:p>
    <w:p w14:paraId="2303491E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if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bl3</w:t>
      </w:r>
    </w:p>
    <w:p w14:paraId="5018BD25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plot (x, w3, </w:t>
      </w:r>
      <w:r>
        <w:rPr>
          <w:rFonts w:ascii="Anonymous Pro" w:hAnsi="Anonymous Pro" w:cs="Anonymous Pro"/>
          <w:color w:val="A020F0"/>
          <w:sz w:val="24"/>
          <w:szCs w:val="24"/>
        </w:rPr>
        <w:t>'b'</w:t>
      </w:r>
      <w:r>
        <w:rPr>
          <w:rFonts w:ascii="Anonymous Pro" w:hAnsi="Anonymous Pro" w:cs="Anonymous Pro"/>
          <w:color w:val="000000"/>
          <w:sz w:val="24"/>
          <w:szCs w:val="24"/>
        </w:rPr>
        <w:t>);</w:t>
      </w:r>
    </w:p>
    <w:p w14:paraId="601D0596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else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</w:p>
    <w:p w14:paraId="546C40D4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plot (x, w3, </w:t>
      </w:r>
      <w:r>
        <w:rPr>
          <w:rFonts w:ascii="Anonymous Pro" w:hAnsi="Anonymous Pro" w:cs="Anonymous Pro"/>
          <w:color w:val="A020F0"/>
          <w:sz w:val="24"/>
          <w:szCs w:val="24"/>
        </w:rPr>
        <w:t>'r'</w:t>
      </w:r>
      <w:r>
        <w:rPr>
          <w:rFonts w:ascii="Anonymous Pro" w:hAnsi="Anonymous Pro" w:cs="Anonymous Pro"/>
          <w:color w:val="000000"/>
          <w:sz w:val="24"/>
          <w:szCs w:val="24"/>
        </w:rPr>
        <w:t>);</w:t>
      </w:r>
    </w:p>
    <w:p w14:paraId="57FFF016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10AA6B7D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xlabel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r>
        <w:rPr>
          <w:rFonts w:ascii="Anonymous Pro" w:hAnsi="Anonymous Pro" w:cs="Anonymous Pro"/>
          <w:color w:val="A020F0"/>
          <w:sz w:val="24"/>
          <w:szCs w:val="24"/>
        </w:rPr>
        <w:t>'bet index'</w:t>
      </w:r>
      <w:r>
        <w:rPr>
          <w:rFonts w:ascii="Anonymous Pro" w:hAnsi="Anonymous Pro" w:cs="Anonymous Pro"/>
          <w:color w:val="000000"/>
          <w:sz w:val="24"/>
          <w:szCs w:val="24"/>
        </w:rPr>
        <w:t>;</w:t>
      </w:r>
    </w:p>
    <w:p w14:paraId="74EA58AC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ylabel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r>
        <w:rPr>
          <w:rFonts w:ascii="Anonymous Pro" w:hAnsi="Anonymous Pro" w:cs="Anonymous Pro"/>
          <w:color w:val="A020F0"/>
          <w:sz w:val="24"/>
          <w:szCs w:val="24"/>
        </w:rPr>
        <w:t>'wealth (in $)'</w:t>
      </w:r>
      <w:r>
        <w:rPr>
          <w:rFonts w:ascii="Anonymous Pro" w:hAnsi="Anonymous Pro" w:cs="Anonymous Pro"/>
          <w:color w:val="000000"/>
          <w:sz w:val="24"/>
          <w:szCs w:val="24"/>
        </w:rPr>
        <w:t>;</w:t>
      </w:r>
    </w:p>
    <w:p w14:paraId="5D58BC83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title </w:t>
      </w:r>
      <w:r>
        <w:rPr>
          <w:rFonts w:ascii="Anonymous Pro" w:hAnsi="Anonymous Pro" w:cs="Anonymous Pro"/>
          <w:color w:val="A020F0"/>
          <w:sz w:val="24"/>
          <w:szCs w:val="24"/>
        </w:rPr>
        <w:t>'lower bounded random walk'</w:t>
      </w:r>
      <w:r>
        <w:rPr>
          <w:rFonts w:ascii="Anonymous Pro" w:hAnsi="Anonymous Pro" w:cs="Anonymous Pro"/>
          <w:color w:val="000000"/>
          <w:sz w:val="24"/>
          <w:szCs w:val="24"/>
        </w:rPr>
        <w:t>;</w:t>
      </w:r>
    </w:p>
    <w:p w14:paraId="3044DB83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legend(</w:t>
      </w:r>
      <w:proofErr w:type="gramEnd"/>
      <w:r>
        <w:rPr>
          <w:rFonts w:ascii="Anonymous Pro" w:hAnsi="Anonymous Pro" w:cs="Anonymous Pro"/>
          <w:color w:val="A020F0"/>
          <w:sz w:val="24"/>
          <w:szCs w:val="24"/>
        </w:rPr>
        <w:t>'p=0.25'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, </w:t>
      </w:r>
      <w:r>
        <w:rPr>
          <w:rFonts w:ascii="Anonymous Pro" w:hAnsi="Anonymous Pro" w:cs="Anonymous Pro"/>
          <w:color w:val="A020F0"/>
          <w:sz w:val="24"/>
          <w:szCs w:val="24"/>
        </w:rPr>
        <w:t>'p=0.5'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, </w:t>
      </w:r>
      <w:r>
        <w:rPr>
          <w:rFonts w:ascii="Anonymous Pro" w:hAnsi="Anonymous Pro" w:cs="Anonymous Pro"/>
          <w:color w:val="A020F0"/>
          <w:sz w:val="24"/>
          <w:szCs w:val="24"/>
        </w:rPr>
        <w:t>'p=0.75'</w:t>
      </w:r>
      <w:r>
        <w:rPr>
          <w:rFonts w:ascii="Anonymous Pro" w:hAnsi="Anonymous Pro" w:cs="Anonymous Pro"/>
          <w:color w:val="000000"/>
          <w:sz w:val="24"/>
          <w:szCs w:val="24"/>
        </w:rPr>
        <w:t>)</w:t>
      </w:r>
    </w:p>
    <w:p w14:paraId="5CA5F5F9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hold </w:t>
      </w:r>
      <w:r>
        <w:rPr>
          <w:rFonts w:ascii="Anonymous Pro" w:hAnsi="Anonymous Pro" w:cs="Anonymous Pro"/>
          <w:color w:val="A020F0"/>
          <w:sz w:val="24"/>
          <w:szCs w:val="24"/>
        </w:rPr>
        <w:t>off</w:t>
      </w:r>
      <w:r>
        <w:rPr>
          <w:rFonts w:ascii="Anonymous Pro" w:hAnsi="Anonymous Pro" w:cs="Anonymous Pro"/>
          <w:color w:val="000000"/>
          <w:sz w:val="24"/>
          <w:szCs w:val="24"/>
        </w:rPr>
        <w:t>;</w:t>
      </w:r>
    </w:p>
    <w:p w14:paraId="65DA32F0" w14:textId="7EE10716" w:rsidR="00D3242A" w:rsidRDefault="00D3242A" w:rsidP="00D324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FF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4911EC2A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</w:p>
    <w:p w14:paraId="0B74E58C" w14:textId="77777777" w:rsidR="00D3242A" w:rsidRPr="00D3242A" w:rsidRDefault="00D3242A" w:rsidP="00D3242A"/>
    <w:p w14:paraId="0139AD5F" w14:textId="67BDAA4B" w:rsidR="005D4BBB" w:rsidRDefault="005D4BBB" w:rsidP="005D4BBB">
      <w:pPr>
        <w:pStyle w:val="Heading1"/>
      </w:pPr>
      <w:r>
        <w:lastRenderedPageBreak/>
        <w:t>B</w:t>
      </w:r>
    </w:p>
    <w:p w14:paraId="723ADF7D" w14:textId="50D60DAC" w:rsidR="005D4BBB" w:rsidRDefault="00FA24BD" w:rsidP="005D4BBB">
      <w:r>
        <w:t xml:space="preserve">After </w:t>
      </w:r>
      <w:r w:rsidR="00F145FE">
        <w:t>performing the experiment N times, I got the following results</w:t>
      </w:r>
      <w:r w:rsidR="001A441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5FE" w14:paraId="52DD6E7C" w14:textId="77777777" w:rsidTr="00F145FE">
        <w:tc>
          <w:tcPr>
            <w:tcW w:w="4675" w:type="dxa"/>
          </w:tcPr>
          <w:p w14:paraId="09865E35" w14:textId="4BBB65D9" w:rsidR="00F145FE" w:rsidRDefault="00F145FE" w:rsidP="005D4BBB">
            <w:r>
              <w:t>N (number of times the experiment is repeated)</w:t>
            </w:r>
          </w:p>
        </w:tc>
        <w:tc>
          <w:tcPr>
            <w:tcW w:w="4675" w:type="dxa"/>
          </w:tcPr>
          <w:p w14:paraId="02D8D12D" w14:textId="2F5F70F4" w:rsidR="00F145FE" w:rsidRDefault="00F145FE" w:rsidP="005D4BBB">
            <w:r>
              <w:t>Probability of Ruin in the first 100 steps</w:t>
            </w:r>
          </w:p>
        </w:tc>
      </w:tr>
      <w:tr w:rsidR="00F145FE" w14:paraId="273DE066" w14:textId="77777777" w:rsidTr="00F145FE">
        <w:tc>
          <w:tcPr>
            <w:tcW w:w="4675" w:type="dxa"/>
          </w:tcPr>
          <w:p w14:paraId="13E45B4D" w14:textId="4A3DD712" w:rsidR="00F145FE" w:rsidRDefault="00F145FE" w:rsidP="005D4BBB">
            <w:r>
              <w:t>100</w:t>
            </w:r>
          </w:p>
        </w:tc>
        <w:tc>
          <w:tcPr>
            <w:tcW w:w="4675" w:type="dxa"/>
          </w:tcPr>
          <w:p w14:paraId="3A8F51B2" w14:textId="1F993F2A" w:rsidR="00F145FE" w:rsidRDefault="00F145FE" w:rsidP="005D4BBB">
            <w:r>
              <w:t>0.0900</w:t>
            </w:r>
          </w:p>
        </w:tc>
      </w:tr>
      <w:tr w:rsidR="00F145FE" w14:paraId="76EEE169" w14:textId="77777777" w:rsidTr="00F145FE">
        <w:tc>
          <w:tcPr>
            <w:tcW w:w="4675" w:type="dxa"/>
          </w:tcPr>
          <w:p w14:paraId="0BD66E84" w14:textId="40BA7582" w:rsidR="00F145FE" w:rsidRDefault="00F145FE" w:rsidP="005D4BBB">
            <w:r>
              <w:t>500</w:t>
            </w:r>
          </w:p>
        </w:tc>
        <w:tc>
          <w:tcPr>
            <w:tcW w:w="4675" w:type="dxa"/>
          </w:tcPr>
          <w:p w14:paraId="3C5A800A" w14:textId="28E5A179" w:rsidR="00F145FE" w:rsidRDefault="00F145FE" w:rsidP="005D4BBB">
            <w:r>
              <w:t>0.0880</w:t>
            </w:r>
          </w:p>
        </w:tc>
      </w:tr>
      <w:tr w:rsidR="00F145FE" w14:paraId="0B123876" w14:textId="77777777" w:rsidTr="00F145FE">
        <w:tc>
          <w:tcPr>
            <w:tcW w:w="4675" w:type="dxa"/>
          </w:tcPr>
          <w:p w14:paraId="454A7AEC" w14:textId="0903C99A" w:rsidR="00F145FE" w:rsidRDefault="00F145FE" w:rsidP="005D4BBB">
            <w:r>
              <w:t>800</w:t>
            </w:r>
          </w:p>
        </w:tc>
        <w:tc>
          <w:tcPr>
            <w:tcW w:w="4675" w:type="dxa"/>
          </w:tcPr>
          <w:p w14:paraId="555A7A49" w14:textId="090331EF" w:rsidR="00F145FE" w:rsidRDefault="00F145FE" w:rsidP="005D4BBB">
            <w:r>
              <w:t>0.0825</w:t>
            </w:r>
          </w:p>
        </w:tc>
      </w:tr>
      <w:tr w:rsidR="00F145FE" w14:paraId="384D256F" w14:textId="77777777" w:rsidTr="00F145FE">
        <w:tc>
          <w:tcPr>
            <w:tcW w:w="4675" w:type="dxa"/>
          </w:tcPr>
          <w:p w14:paraId="550CB698" w14:textId="38F2D1AA" w:rsidR="00F145FE" w:rsidRDefault="00F145FE" w:rsidP="005D4BBB">
            <w:r>
              <w:t>1000</w:t>
            </w:r>
          </w:p>
        </w:tc>
        <w:tc>
          <w:tcPr>
            <w:tcW w:w="4675" w:type="dxa"/>
          </w:tcPr>
          <w:p w14:paraId="63C5DA1B" w14:textId="047E998A" w:rsidR="00F145FE" w:rsidRDefault="00F145FE" w:rsidP="005D4BBB">
            <w:r>
              <w:t>0.1020</w:t>
            </w:r>
          </w:p>
        </w:tc>
      </w:tr>
      <w:tr w:rsidR="00F145FE" w14:paraId="4ED40727" w14:textId="77777777" w:rsidTr="00F145FE">
        <w:tc>
          <w:tcPr>
            <w:tcW w:w="4675" w:type="dxa"/>
          </w:tcPr>
          <w:p w14:paraId="02A1F52F" w14:textId="6B0B7021" w:rsidR="00F145FE" w:rsidRDefault="00F145FE" w:rsidP="005D4BBB">
            <w:r>
              <w:t>1500</w:t>
            </w:r>
          </w:p>
        </w:tc>
        <w:tc>
          <w:tcPr>
            <w:tcW w:w="4675" w:type="dxa"/>
          </w:tcPr>
          <w:p w14:paraId="1A47C818" w14:textId="297984EF" w:rsidR="00F145FE" w:rsidRDefault="00F145FE" w:rsidP="005D4BBB">
            <w:r>
              <w:t>0.0967</w:t>
            </w:r>
          </w:p>
        </w:tc>
      </w:tr>
      <w:tr w:rsidR="00F145FE" w14:paraId="114C036C" w14:textId="77777777" w:rsidTr="00F145FE">
        <w:tc>
          <w:tcPr>
            <w:tcW w:w="4675" w:type="dxa"/>
          </w:tcPr>
          <w:p w14:paraId="25952143" w14:textId="703ACC30" w:rsidR="00F145FE" w:rsidRDefault="00F145FE" w:rsidP="005D4BBB">
            <w:r>
              <w:t>2000</w:t>
            </w:r>
          </w:p>
        </w:tc>
        <w:tc>
          <w:tcPr>
            <w:tcW w:w="4675" w:type="dxa"/>
          </w:tcPr>
          <w:p w14:paraId="6529D7E3" w14:textId="7F221440" w:rsidR="00F145FE" w:rsidRDefault="00F145FE" w:rsidP="005D4BBB">
            <w:r>
              <w:t>0.0885</w:t>
            </w:r>
          </w:p>
        </w:tc>
      </w:tr>
      <w:tr w:rsidR="001A4413" w14:paraId="530A7019" w14:textId="77777777" w:rsidTr="00F145FE">
        <w:tc>
          <w:tcPr>
            <w:tcW w:w="4675" w:type="dxa"/>
          </w:tcPr>
          <w:p w14:paraId="5DD726E3" w14:textId="1DEF6E03" w:rsidR="001A4413" w:rsidRDefault="001A4413" w:rsidP="005D4BBB">
            <w:r>
              <w:t>5000</w:t>
            </w:r>
          </w:p>
        </w:tc>
        <w:tc>
          <w:tcPr>
            <w:tcW w:w="4675" w:type="dxa"/>
          </w:tcPr>
          <w:p w14:paraId="21FBC6E8" w14:textId="527BA8A6" w:rsidR="001A4413" w:rsidRDefault="001A4413" w:rsidP="005D4BBB">
            <w:r>
              <w:t>0.0894</w:t>
            </w:r>
          </w:p>
        </w:tc>
      </w:tr>
      <w:tr w:rsidR="001A4413" w14:paraId="53B2B2B2" w14:textId="77777777" w:rsidTr="00F145FE">
        <w:tc>
          <w:tcPr>
            <w:tcW w:w="4675" w:type="dxa"/>
          </w:tcPr>
          <w:p w14:paraId="52EA045F" w14:textId="7EEDC222" w:rsidR="001A4413" w:rsidRDefault="001A4413" w:rsidP="005D4BBB">
            <w:r>
              <w:t>10000</w:t>
            </w:r>
          </w:p>
        </w:tc>
        <w:tc>
          <w:tcPr>
            <w:tcW w:w="4675" w:type="dxa"/>
          </w:tcPr>
          <w:p w14:paraId="76B68900" w14:textId="684ED4ED" w:rsidR="001A4413" w:rsidRDefault="001A4413" w:rsidP="005D4BBB">
            <w:r>
              <w:t>0.0901</w:t>
            </w:r>
          </w:p>
        </w:tc>
      </w:tr>
    </w:tbl>
    <w:p w14:paraId="0594DE89" w14:textId="21E2E770" w:rsidR="00F145FE" w:rsidRDefault="001A4413" w:rsidP="005D4BBB">
      <w:r>
        <w:t xml:space="preserve">Therefore, I conclude that the probability that the probability of ruin (with </w:t>
      </w:r>
      <m:oMath>
        <m:r>
          <w:rPr>
            <w:rFonts w:ascii="Cambria Math" w:hAnsi="Cambria Math"/>
          </w:rPr>
          <m:t xml:space="preserve">p=0.55,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</m:t>
        </m:r>
      </m:oMath>
      <w:r>
        <w:t xml:space="preserve">) in the first </w:t>
      </w:r>
      <m:oMath>
        <m:r>
          <w:rPr>
            <w:rFonts w:ascii="Cambria Math" w:hAnsi="Cambria Math"/>
          </w:rPr>
          <m:t>100</m:t>
        </m:r>
      </m:oMath>
      <w:r>
        <w:t xml:space="preserve"> bets is close to </w:t>
      </w:r>
      <m:oMath>
        <m:r>
          <w:rPr>
            <w:rFonts w:ascii="Cambria Math" w:hAnsi="Cambria Math"/>
          </w:rPr>
          <m:t>0.09</m:t>
        </m:r>
      </m:oMath>
      <w:r>
        <w:t xml:space="preserve">. </w:t>
      </w:r>
    </w:p>
    <w:p w14:paraId="18D57C98" w14:textId="4F9DF195" w:rsidR="001A4413" w:rsidRDefault="001A4413" w:rsidP="005D4BBB">
      <w:pPr>
        <w:pBdr>
          <w:bottom w:val="single" w:sz="6" w:space="1" w:color="auto"/>
        </w:pBdr>
      </w:pPr>
      <w:r>
        <w:t xml:space="preserve">My criteria for selecting </w:t>
      </w:r>
      <m:oMath>
        <m:r>
          <w:rPr>
            <w:rFonts w:ascii="Cambria Math" w:hAnsi="Cambria Math"/>
          </w:rPr>
          <m:t>N</m:t>
        </m:r>
      </m:oMath>
      <w:r>
        <w:t xml:space="preserve"> is starting from a number small enough but not too small that due to small samples, the experiment error can go above </w:t>
      </w:r>
      <m:oMath>
        <m:r>
          <w:rPr>
            <w:rFonts w:ascii="Cambria Math" w:hAnsi="Cambria Math"/>
          </w:rPr>
          <m:t>0.01</m:t>
        </m:r>
      </m:oMath>
      <w:r>
        <w:t xml:space="preserve">, since that is the accuracy of the number we are estimating. Hence, </w:t>
      </w:r>
      <m:oMath>
        <m:r>
          <w:rPr>
            <w:rFonts w:ascii="Cambria Math" w:hAnsi="Cambria Math"/>
          </w:rPr>
          <m:t>N≥100</m:t>
        </m:r>
      </m:oMath>
      <w:r>
        <w:t xml:space="preserve">. But I also don’t want </w:t>
      </w:r>
      <m:oMath>
        <m:r>
          <w:rPr>
            <w:rFonts w:ascii="Cambria Math" w:hAnsi="Cambria Math"/>
          </w:rPr>
          <m:t>N</m:t>
        </m:r>
      </m:oMath>
      <w:r>
        <w:t xml:space="preserve"> to be too large that the default accuracy of MATLAB </w:t>
      </w:r>
      <m:oMath>
        <m:r>
          <w:rPr>
            <w:rFonts w:ascii="Cambria Math" w:hAnsi="Cambria Math"/>
          </w:rPr>
          <m:t>0.0001</m:t>
        </m:r>
      </m:oMath>
      <w:r>
        <w:t xml:space="preserve"> limits the accuracy of results, therefore I choose </w:t>
      </w:r>
      <m:oMath>
        <m:r>
          <w:rPr>
            <w:rFonts w:ascii="Cambria Math" w:hAnsi="Cambria Math"/>
          </w:rPr>
          <m:t>N≤10000</m:t>
        </m:r>
      </m:oMath>
      <w:r>
        <w:t>.</w:t>
      </w:r>
      <w:r w:rsidR="0025193A">
        <w:t xml:space="preserve"> After trying some values, I find that </w:t>
      </w:r>
      <m:oMath>
        <m:r>
          <w:rPr>
            <w:rFonts w:ascii="Cambria Math" w:hAnsi="Cambria Math"/>
          </w:rPr>
          <m:t>N=5000</m:t>
        </m:r>
      </m:oMath>
      <w:r w:rsidR="0025193A">
        <w:t xml:space="preserve"> seems to be a good choice. </w:t>
      </w:r>
    </w:p>
    <w:p w14:paraId="28CCADBD" w14:textId="4F31EB93" w:rsidR="00FD2B2E" w:rsidRPr="00FD2B2E" w:rsidRDefault="00D3242A" w:rsidP="00FD2B2E">
      <w:pPr>
        <w:pStyle w:val="Heading3"/>
      </w:pPr>
      <w:r>
        <w:t>CODE:</w:t>
      </w:r>
    </w:p>
    <w:p w14:paraId="03F5706D" w14:textId="164B37F6" w:rsidR="00D3242A" w:rsidRPr="00D3242A" w:rsidRDefault="00D3242A" w:rsidP="00D3242A">
      <w:r>
        <w:t xml:space="preserve">% I fixed </w:t>
      </w:r>
      <m:oMath>
        <m:r>
          <w:rPr>
            <w:rFonts w:ascii="Cambria Math" w:hAnsi="Cambria Math"/>
          </w:rPr>
          <m:t xml:space="preserve">p=0.55,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</m:t>
        </m:r>
      </m:oMath>
      <w:r>
        <w:t xml:space="preserve"> tried different N</w:t>
      </w:r>
      <w:r w:rsidR="00F20CCE">
        <w:t xml:space="preserve"> for part B</w:t>
      </w:r>
    </w:p>
    <w:p w14:paraId="75BC5118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function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p =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prob_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ruin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N, w0, p)</w:t>
      </w:r>
    </w:p>
    <w:p w14:paraId="547FFB0E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ruins = 0;</w:t>
      </w:r>
    </w:p>
    <w:p w14:paraId="4CCF334F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for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i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=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1 :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 xml:space="preserve"> N</w:t>
      </w:r>
    </w:p>
    <w:p w14:paraId="43F034C4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[~, bl] =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random_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walk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p, w0, 100);</w:t>
      </w:r>
    </w:p>
    <w:p w14:paraId="71251F96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if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~bl</w:t>
      </w:r>
    </w:p>
    <w:p w14:paraId="3839BC46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ruins = ruins + 1;</w:t>
      </w:r>
    </w:p>
    <w:p w14:paraId="19F889CC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6ECB0BB5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7E8D0C38" w14:textId="77777777" w:rsidR="00D3242A" w:rsidRDefault="00D3242A" w:rsidP="00D3242A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p = ruins / N;</w:t>
      </w:r>
    </w:p>
    <w:p w14:paraId="041ACF16" w14:textId="77777777" w:rsidR="00D3242A" w:rsidRDefault="00D3242A" w:rsidP="00D324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1ECE91D6" w14:textId="77777777" w:rsidR="00D3242A" w:rsidRPr="00D3242A" w:rsidRDefault="00D3242A" w:rsidP="00D3242A"/>
    <w:p w14:paraId="4B7BC7DB" w14:textId="6479B2D5" w:rsidR="00340F1F" w:rsidRDefault="00340F1F" w:rsidP="00340F1F">
      <w:pPr>
        <w:pStyle w:val="Heading1"/>
      </w:pPr>
      <w:r>
        <w:lastRenderedPageBreak/>
        <w:t>C</w:t>
      </w:r>
    </w:p>
    <w:p w14:paraId="2BCE82ED" w14:textId="6F7308FD" w:rsidR="00340F1F" w:rsidRDefault="000D0A85" w:rsidP="00340F1F">
      <w:pPr>
        <w:pBdr>
          <w:bottom w:val="single" w:sz="6" w:space="1" w:color="auto"/>
        </w:pBdr>
      </w:pPr>
      <w:r>
        <w:t xml:space="preserve">The plot </w:t>
      </w:r>
      <w:r w:rsidR="00A32B49">
        <w:t>of probability estimates</w:t>
      </w:r>
      <w:r w:rsidR="00004183">
        <w:t xml:space="preserve"> of ruin</w:t>
      </w:r>
      <w:r w:rsidR="00A32B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A32B49">
        <w:t>as a function of initial wealth is as follows:</w:t>
      </w:r>
      <w:r w:rsidR="005617AE">
        <w:rPr>
          <w:noProof/>
        </w:rPr>
        <w:drawing>
          <wp:inline distT="0" distB="0" distL="0" distR="0" wp14:anchorId="1DE3A887" wp14:editId="0FF965AD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4035" w14:textId="6F4C5F33" w:rsidR="00FD2B2E" w:rsidRPr="00FD2B2E" w:rsidRDefault="00D20932" w:rsidP="008F5BCC">
      <w:pPr>
        <w:pStyle w:val="Heading3"/>
      </w:pPr>
      <w:r>
        <w:t>CODE:</w:t>
      </w:r>
    </w:p>
    <w:p w14:paraId="2247F81B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function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ruin_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wplot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)</w:t>
      </w:r>
    </w:p>
    <w:p w14:paraId="3E05DF3A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w0 = 1:20;</w:t>
      </w:r>
    </w:p>
    <w:p w14:paraId="02518F7D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N(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1:20) = 5000;</w:t>
      </w:r>
    </w:p>
    <w:p w14:paraId="0DFA529B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p(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1:20) = 0.55;</w:t>
      </w:r>
    </w:p>
    <w:p w14:paraId="573FAD85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ruin_prob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arrayfun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@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prob_ruin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, N, w0, p);</w:t>
      </w:r>
    </w:p>
    <w:p w14:paraId="40F0B46A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figure</w:t>
      </w:r>
    </w:p>
    <w:p w14:paraId="6D460BF7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plot(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 xml:space="preserve">w0,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ruin_prob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);</w:t>
      </w:r>
    </w:p>
    <w:p w14:paraId="3345EB2E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xlabel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r>
        <w:rPr>
          <w:rFonts w:ascii="Anonymous Pro" w:hAnsi="Anonymous Pro" w:cs="Anonymous Pro"/>
          <w:color w:val="A020F0"/>
          <w:sz w:val="24"/>
          <w:szCs w:val="24"/>
        </w:rPr>
        <w:t>'initial wealth'</w:t>
      </w:r>
    </w:p>
    <w:p w14:paraId="1C5C25A5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ylabel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r>
        <w:rPr>
          <w:rFonts w:ascii="Anonymous Pro" w:hAnsi="Anonymous Pro" w:cs="Anonymous Pro"/>
          <w:color w:val="A020F0"/>
          <w:sz w:val="24"/>
          <w:szCs w:val="24"/>
        </w:rPr>
        <w:t>'probability of ruin within 100 bets with p=0.55, N = 5000'</w:t>
      </w:r>
    </w:p>
    <w:p w14:paraId="161CEDEE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title </w:t>
      </w:r>
      <w:r>
        <w:rPr>
          <w:rFonts w:ascii="Anonymous Pro" w:hAnsi="Anonymous Pro" w:cs="Anonymous Pro"/>
          <w:color w:val="A020F0"/>
          <w:sz w:val="24"/>
          <w:szCs w:val="24"/>
        </w:rPr>
        <w:t xml:space="preserve">'Relation of </w:t>
      </w:r>
      <w:proofErr w:type="spellStart"/>
      <w:r>
        <w:rPr>
          <w:rFonts w:ascii="Anonymous Pro" w:hAnsi="Anonymous Pro" w:cs="Anonymous Pro"/>
          <w:color w:val="A020F0"/>
          <w:sz w:val="24"/>
          <w:szCs w:val="24"/>
        </w:rPr>
        <w:t>initital</w:t>
      </w:r>
      <w:proofErr w:type="spellEnd"/>
      <w:r>
        <w:rPr>
          <w:rFonts w:ascii="Anonymous Pro" w:hAnsi="Anonymous Pro" w:cs="Anonymous Pro"/>
          <w:color w:val="A020F0"/>
          <w:sz w:val="24"/>
          <w:szCs w:val="24"/>
        </w:rPr>
        <w:t xml:space="preserve"> wealth and ruin probability'</w:t>
      </w:r>
    </w:p>
    <w:p w14:paraId="6EE085C5" w14:textId="77777777" w:rsidR="00D20932" w:rsidRDefault="00D20932" w:rsidP="00D20932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grid </w:t>
      </w:r>
      <w:r>
        <w:rPr>
          <w:rFonts w:ascii="Anonymous Pro" w:hAnsi="Anonymous Pro" w:cs="Anonymous Pro"/>
          <w:color w:val="A020F0"/>
          <w:sz w:val="24"/>
          <w:szCs w:val="24"/>
        </w:rPr>
        <w:t>on</w:t>
      </w:r>
      <w:r>
        <w:rPr>
          <w:rFonts w:ascii="Anonymous Pro" w:hAnsi="Anonymous Pro" w:cs="Anonymous Pro"/>
          <w:color w:val="000000"/>
          <w:sz w:val="24"/>
          <w:szCs w:val="24"/>
        </w:rPr>
        <w:t>;</w:t>
      </w:r>
    </w:p>
    <w:p w14:paraId="3678CD41" w14:textId="77777777" w:rsidR="00D20932" w:rsidRDefault="00D20932" w:rsidP="00D209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64BEB93D" w14:textId="77777777" w:rsidR="00FD2B2E" w:rsidRPr="00D20932" w:rsidRDefault="00FD2B2E" w:rsidP="00D20932"/>
    <w:p w14:paraId="06C6C965" w14:textId="22A31657" w:rsidR="00930293" w:rsidRDefault="00D816E3" w:rsidP="00930293">
      <w:pPr>
        <w:pStyle w:val="Heading1"/>
      </w:pPr>
      <w:r>
        <w:lastRenderedPageBreak/>
        <w:t>D</w:t>
      </w:r>
    </w:p>
    <w:p w14:paraId="76045A24" w14:textId="4C28687C" w:rsidR="00D816E3" w:rsidRDefault="009A749B" w:rsidP="00D816E3">
      <w:pPr>
        <w:pBdr>
          <w:bottom w:val="single" w:sz="6" w:space="1" w:color="auto"/>
        </w:pBdr>
      </w:pPr>
      <w:r>
        <w:t xml:space="preserve">The plot of </w:t>
      </w:r>
      <w:r w:rsidR="00930293">
        <w:t>probability estimates</w:t>
      </w:r>
      <w:r w:rsidR="00517BB9">
        <w:t xml:space="preserve"> of ruin</w:t>
      </w:r>
      <w:r w:rsidR="009302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930293">
        <w:t xml:space="preserve">as a function of </w:t>
      </w:r>
      <w:r w:rsidR="00930293">
        <w:t xml:space="preserve">success probability </w:t>
      </w:r>
      <m:oMath>
        <m:r>
          <w:rPr>
            <w:rFonts w:ascii="Cambria Math" w:hAnsi="Cambria Math"/>
          </w:rPr>
          <m:t>p</m:t>
        </m:r>
      </m:oMath>
      <w:r w:rsidR="00930293">
        <w:t xml:space="preserve"> is as follows:</w:t>
      </w:r>
      <w:r w:rsidR="00D816E3">
        <w:t xml:space="preserve"> </w:t>
      </w:r>
      <w:r w:rsidR="00D816E3">
        <w:rPr>
          <w:noProof/>
        </w:rPr>
        <w:drawing>
          <wp:inline distT="0" distB="0" distL="0" distR="0" wp14:anchorId="0D8F1761" wp14:editId="3417105F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E51A" w14:textId="1A96AD29" w:rsidR="00B40E39" w:rsidRDefault="00B40E39" w:rsidP="00B40E39">
      <w:pPr>
        <w:pStyle w:val="Heading3"/>
      </w:pPr>
      <w:r>
        <w:t>CODE:</w:t>
      </w:r>
    </w:p>
    <w:p w14:paraId="55703E90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function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ruin_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pplot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)</w:t>
      </w:r>
    </w:p>
    <w:p w14:paraId="4E1D0D1A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p = 0.3:0.02:0.7;</w:t>
      </w:r>
    </w:p>
    <w:p w14:paraId="4B8C82C6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w0(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1:length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(p)) = 10;</w:t>
      </w:r>
    </w:p>
    <w:p w14:paraId="6881C815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N(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1:length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(p)) = 5000;</w:t>
      </w:r>
    </w:p>
    <w:p w14:paraId="55E5CBE2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ruin_prob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arrayfun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@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prob_ruin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, N, w0, p);</w:t>
      </w:r>
    </w:p>
    <w:p w14:paraId="6BCB7969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>figure</w:t>
      </w:r>
    </w:p>
    <w:p w14:paraId="77FDA8F4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plot(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 xml:space="preserve">p,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ruin_prob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);</w:t>
      </w:r>
    </w:p>
    <w:p w14:paraId="59478390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xlabel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r>
        <w:rPr>
          <w:rFonts w:ascii="Anonymous Pro" w:hAnsi="Anonymous Pro" w:cs="Anonymous Pro"/>
          <w:color w:val="A020F0"/>
          <w:sz w:val="24"/>
          <w:szCs w:val="24"/>
        </w:rPr>
        <w:t>'success probability p'</w:t>
      </w:r>
    </w:p>
    <w:p w14:paraId="278F0CF2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ylabel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r>
        <w:rPr>
          <w:rFonts w:ascii="Anonymous Pro" w:hAnsi="Anonymous Pro" w:cs="Anonymous Pro"/>
          <w:color w:val="A020F0"/>
          <w:sz w:val="24"/>
          <w:szCs w:val="24"/>
        </w:rPr>
        <w:t>'probability of ruin within 100 bets with w0=10, N = 5000'</w:t>
      </w:r>
    </w:p>
    <w:p w14:paraId="35F06D64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title </w:t>
      </w:r>
      <w:r>
        <w:rPr>
          <w:rFonts w:ascii="Anonymous Pro" w:hAnsi="Anonymous Pro" w:cs="Anonymous Pro"/>
          <w:color w:val="A020F0"/>
          <w:sz w:val="24"/>
          <w:szCs w:val="24"/>
        </w:rPr>
        <w:t>'Relation of success probability and ruin probability'</w:t>
      </w:r>
    </w:p>
    <w:p w14:paraId="63A1681F" w14:textId="77777777" w:rsidR="00B40E39" w:rsidRDefault="00B40E39" w:rsidP="00B40E39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grid </w:t>
      </w:r>
      <w:r>
        <w:rPr>
          <w:rFonts w:ascii="Anonymous Pro" w:hAnsi="Anonymous Pro" w:cs="Anonymous Pro"/>
          <w:color w:val="A020F0"/>
          <w:sz w:val="24"/>
          <w:szCs w:val="24"/>
        </w:rPr>
        <w:t>on</w:t>
      </w:r>
      <w:r>
        <w:rPr>
          <w:rFonts w:ascii="Anonymous Pro" w:hAnsi="Anonymous Pro" w:cs="Anonymous Pro"/>
          <w:color w:val="000000"/>
          <w:sz w:val="24"/>
          <w:szCs w:val="24"/>
        </w:rPr>
        <w:t>;</w:t>
      </w:r>
    </w:p>
    <w:p w14:paraId="42246273" w14:textId="77777777" w:rsidR="00B40E39" w:rsidRDefault="00B40E39" w:rsidP="00B40E3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64A244ED" w14:textId="77777777" w:rsidR="00B40E39" w:rsidRPr="00B40E39" w:rsidRDefault="00B40E39" w:rsidP="00B40E39"/>
    <w:p w14:paraId="49EC3D1C" w14:textId="6E382982" w:rsidR="000340C0" w:rsidRDefault="000340C0" w:rsidP="000340C0">
      <w:pPr>
        <w:pStyle w:val="Heading1"/>
      </w:pPr>
      <w:r>
        <w:t>E</w:t>
      </w:r>
    </w:p>
    <w:p w14:paraId="56F7F89D" w14:textId="2052E456" w:rsidR="007C57AC" w:rsidRDefault="00D3242A" w:rsidP="007C57AC">
      <w:r>
        <w:t xml:space="preserve">When experimenting with different values of initial wealth, the distributions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differs. The histograms that demonstrates that is as follows.</w:t>
      </w:r>
    </w:p>
    <w:p w14:paraId="270E8266" w14:textId="58AC5AFF" w:rsidR="00D3242A" w:rsidRDefault="00D3242A" w:rsidP="007C57AC">
      <w:r>
        <w:rPr>
          <w:noProof/>
        </w:rPr>
        <w:lastRenderedPageBreak/>
        <w:drawing>
          <wp:inline distT="0" distB="0" distL="0" distR="0" wp14:anchorId="71962F76" wp14:editId="1FA00353">
            <wp:extent cx="5943600" cy="484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7C05" w14:textId="6661F4C4" w:rsidR="007C57AC" w:rsidRDefault="007C57AC" w:rsidP="007C57AC">
      <w:r>
        <w:t>When w0 =    10, average T0 = 50.572.</w:t>
      </w:r>
    </w:p>
    <w:p w14:paraId="46209E8A" w14:textId="77777777" w:rsidR="007C57AC" w:rsidRDefault="007C57AC" w:rsidP="007C57AC">
      <w:r>
        <w:t>When w0 =    50, average T0 = 250.862.</w:t>
      </w:r>
    </w:p>
    <w:p w14:paraId="6C6EDBFD" w14:textId="77777777" w:rsidR="007C57AC" w:rsidRDefault="007C57AC" w:rsidP="007C57AC">
      <w:r>
        <w:t>When w0 =    80, average T0 = 400.168.</w:t>
      </w:r>
    </w:p>
    <w:p w14:paraId="7B9D6466" w14:textId="129C9801" w:rsidR="000340C0" w:rsidRDefault="007C57AC" w:rsidP="007C57AC">
      <w:pPr>
        <w:pBdr>
          <w:bottom w:val="single" w:sz="6" w:space="1" w:color="auto"/>
        </w:pBdr>
      </w:pPr>
      <w:r>
        <w:t>When w0 =   100, average T0 = 502.388.</w:t>
      </w:r>
    </w:p>
    <w:p w14:paraId="1C8025B3" w14:textId="606040D9" w:rsidR="00625008" w:rsidRDefault="00474E9B" w:rsidP="007C57AC">
      <w:pPr>
        <w:pBdr>
          <w:bottom w:val="single" w:sz="6" w:space="1" w:color="auto"/>
        </w:pBdr>
      </w:pPr>
      <w:r>
        <w:t xml:space="preserve">The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="009A2914">
        <w:t>resembles</w:t>
      </w:r>
      <w:r>
        <w:t xml:space="preserve"> a </w:t>
      </w:r>
      <w:r w:rsidR="009A2914">
        <w:t xml:space="preserve">heavy-tailed </w:t>
      </w:r>
      <w:r w:rsidR="00E875E5">
        <w:t>Chi-Square distribution</w:t>
      </w:r>
      <w:bookmarkStart w:id="0" w:name="_GoBack"/>
      <w:bookmarkEnd w:id="0"/>
      <w:r w:rsidR="009A2914">
        <w:t xml:space="preserve">. </w:t>
      </w:r>
      <w:proofErr w:type="gramStart"/>
      <w:r w:rsidR="00625008">
        <w:t>Therefore</w:t>
      </w:r>
      <w:proofErr w:type="gramEnd"/>
      <w:r w:rsidR="00625008">
        <w:t xml:space="preserve">, I think that on average approximately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5008">
        <w:t>.</w:t>
      </w:r>
    </w:p>
    <w:p w14:paraId="606CD3FD" w14:textId="71D8CAF8" w:rsidR="00BE2CFE" w:rsidRDefault="00BE2CFE" w:rsidP="00BE2CFE">
      <w:pPr>
        <w:pStyle w:val="Heading3"/>
      </w:pPr>
      <w:r>
        <w:t>CODE:</w:t>
      </w:r>
    </w:p>
    <w:p w14:paraId="61D0B90E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function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t =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random_walk_till_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ruin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p, w0)</w:t>
      </w:r>
    </w:p>
    <w:p w14:paraId="1F584560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228B22"/>
          <w:sz w:val="24"/>
          <w:szCs w:val="24"/>
        </w:rPr>
        <w:t>% Initialize variables</w:t>
      </w:r>
    </w:p>
    <w:p w14:paraId="186A2DF2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b = 1;</w:t>
      </w:r>
    </w:p>
    <w:p w14:paraId="3C716DFD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t = 1; w(t) = w0; </w:t>
      </w:r>
    </w:p>
    <w:p w14:paraId="66954AEA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228B22"/>
          <w:sz w:val="24"/>
          <w:szCs w:val="24"/>
        </w:rPr>
        <w:t xml:space="preserve">% repeat while not broke up to time </w:t>
      </w:r>
      <w:proofErr w:type="spellStart"/>
      <w:r>
        <w:rPr>
          <w:rFonts w:ascii="Anonymous Pro" w:hAnsi="Anonymous Pro" w:cs="Anonymous Pro"/>
          <w:color w:val="228B22"/>
          <w:sz w:val="24"/>
          <w:szCs w:val="24"/>
        </w:rPr>
        <w:t>maxt</w:t>
      </w:r>
      <w:proofErr w:type="spellEnd"/>
    </w:p>
    <w:p w14:paraId="0867E235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while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w(t) &gt; 0</w:t>
      </w:r>
    </w:p>
    <w:p w14:paraId="145DADA6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x = (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rand(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) &lt; p);</w:t>
      </w:r>
    </w:p>
    <w:p w14:paraId="68DB7B17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</w:t>
      </w:r>
      <w:r>
        <w:rPr>
          <w:rFonts w:ascii="Anonymous Pro" w:hAnsi="Anonymous Pro" w:cs="Anonymous Pro"/>
          <w:color w:val="0000FF"/>
          <w:sz w:val="24"/>
          <w:szCs w:val="24"/>
        </w:rPr>
        <w:t>if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x == 1 </w:t>
      </w:r>
    </w:p>
    <w:p w14:paraId="470E0DA0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w(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 xml:space="preserve">t + 1) = w(t) + b; </w:t>
      </w:r>
      <w:r>
        <w:rPr>
          <w:rFonts w:ascii="Anonymous Pro" w:hAnsi="Anonymous Pro" w:cs="Anonymous Pro"/>
          <w:color w:val="228B22"/>
          <w:sz w:val="24"/>
          <w:szCs w:val="24"/>
        </w:rPr>
        <w:t>% If x = 1 wealth increases by b</w:t>
      </w:r>
    </w:p>
    <w:p w14:paraId="012D9F07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lastRenderedPageBreak/>
        <w:t xml:space="preserve">        </w:t>
      </w:r>
      <w:r>
        <w:rPr>
          <w:rFonts w:ascii="Anonymous Pro" w:hAnsi="Anonymous Pro" w:cs="Anonymous Pro"/>
          <w:color w:val="0000FF"/>
          <w:sz w:val="24"/>
          <w:szCs w:val="24"/>
        </w:rPr>
        <w:t>else</w:t>
      </w:r>
    </w:p>
    <w:p w14:paraId="4E3A723C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w(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 xml:space="preserve">t + 1) = w(t) - b; </w:t>
      </w:r>
      <w:r>
        <w:rPr>
          <w:rFonts w:ascii="Anonymous Pro" w:hAnsi="Anonymous Pro" w:cs="Anonymous Pro"/>
          <w:color w:val="228B22"/>
          <w:sz w:val="24"/>
          <w:szCs w:val="24"/>
        </w:rPr>
        <w:t>% If x = 0 wealth decreases by b</w:t>
      </w:r>
    </w:p>
    <w:p w14:paraId="333D4576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</w:t>
      </w: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509E80C1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t = t + 1;</w:t>
      </w:r>
    </w:p>
    <w:p w14:paraId="6BBE517D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7F491F65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24EF8E8C" w14:textId="3A150599" w:rsidR="00BE2CFE" w:rsidRDefault="00BE2CFE" w:rsidP="00BE2CFE"/>
    <w:p w14:paraId="6E7A930E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function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until_ruin_plot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lw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)</w:t>
      </w:r>
    </w:p>
    <w:p w14:paraId="6F6879B1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N = 4096;</w:t>
      </w:r>
    </w:p>
    <w:p w14:paraId="16117403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p =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zeros(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N, 1);</w:t>
      </w:r>
    </w:p>
    <w:p w14:paraId="369C628B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p(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:) = 0.4;</w:t>
      </w:r>
    </w:p>
    <w:p w14:paraId="287D44F7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w0 = zeros(N,1);</w:t>
      </w:r>
    </w:p>
    <w:p w14:paraId="68CB82BB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i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= 1;</w:t>
      </w:r>
    </w:p>
    <w:p w14:paraId="62633951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nplot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= sqrt(length(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lw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));</w:t>
      </w:r>
    </w:p>
    <w:p w14:paraId="139ABC29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for</w:t>
      </w:r>
      <w:r>
        <w:rPr>
          <w:rFonts w:ascii="Anonymous Pro" w:hAnsi="Anonymous Pro" w:cs="Anonymous Pro"/>
          <w:color w:val="000000"/>
          <w:sz w:val="24"/>
          <w:szCs w:val="24"/>
        </w:rPr>
        <w:t xml:space="preserve"> w =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lw</w:t>
      </w:r>
      <w:proofErr w:type="spellEnd"/>
    </w:p>
    <w:p w14:paraId="32311B4E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w0(:) = w;</w:t>
      </w:r>
    </w:p>
    <w:p w14:paraId="20F151D6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t = </w:t>
      </w:r>
      <w:proofErr w:type="spellStart"/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arrayfun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@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random_walk_till_ruin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, p, w0);</w:t>
      </w:r>
    </w:p>
    <w:p w14:paraId="64DD31B1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subplot(</w:t>
      </w:r>
      <w:proofErr w:type="spellStart"/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nplot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,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nplot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,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i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);</w:t>
      </w:r>
    </w:p>
    <w:p w14:paraId="14C840ED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</w:t>
      </w:r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histogram(</w:t>
      </w:r>
      <w:proofErr w:type="gramEnd"/>
      <w:r>
        <w:rPr>
          <w:rFonts w:ascii="Anonymous Pro" w:hAnsi="Anonymous Pro" w:cs="Anonymous Pro"/>
          <w:color w:val="000000"/>
          <w:sz w:val="24"/>
          <w:szCs w:val="24"/>
        </w:rPr>
        <w:t>t, 32);</w:t>
      </w:r>
    </w:p>
    <w:p w14:paraId="616F6D9B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title ([</w:t>
      </w:r>
      <w:r>
        <w:rPr>
          <w:rFonts w:ascii="Anonymous Pro" w:hAnsi="Anonymous Pro" w:cs="Anonymous Pro"/>
          <w:color w:val="A020F0"/>
          <w:sz w:val="24"/>
          <w:szCs w:val="24"/>
        </w:rPr>
        <w:t>'w0='</w:t>
      </w:r>
      <w:r>
        <w:rPr>
          <w:rFonts w:ascii="Anonymous Pro" w:hAnsi="Anonymous Pro" w:cs="Anonymous Pro"/>
          <w:color w:val="000000"/>
          <w:sz w:val="24"/>
          <w:szCs w:val="24"/>
        </w:rPr>
        <w:t>, int2str(w)])</w:t>
      </w:r>
    </w:p>
    <w:p w14:paraId="0ACCC547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xlabel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</w:t>
      </w:r>
      <w:r>
        <w:rPr>
          <w:rFonts w:ascii="Anonymous Pro" w:hAnsi="Anonymous Pro" w:cs="Anonymous Pro"/>
          <w:color w:val="A020F0"/>
          <w:sz w:val="24"/>
          <w:szCs w:val="24"/>
        </w:rPr>
        <w:t>'number of bets until ruin'</w:t>
      </w:r>
    </w:p>
    <w:p w14:paraId="6CB8F2D5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grid </w:t>
      </w:r>
      <w:r>
        <w:rPr>
          <w:rFonts w:ascii="Anonymous Pro" w:hAnsi="Anonymous Pro" w:cs="Anonymous Pro"/>
          <w:color w:val="A020F0"/>
          <w:sz w:val="24"/>
          <w:szCs w:val="24"/>
        </w:rPr>
        <w:t>on</w:t>
      </w:r>
      <w:r>
        <w:rPr>
          <w:rFonts w:ascii="Anonymous Pro" w:hAnsi="Anonymous Pro" w:cs="Anonymous Pro"/>
          <w:color w:val="000000"/>
          <w:sz w:val="24"/>
          <w:szCs w:val="24"/>
        </w:rPr>
        <w:t>;</w:t>
      </w:r>
    </w:p>
    <w:p w14:paraId="0E48BE82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i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= </w:t>
      </w:r>
      <w:proofErr w:type="spellStart"/>
      <w:r>
        <w:rPr>
          <w:rFonts w:ascii="Anonymous Pro" w:hAnsi="Anonymous Pro" w:cs="Anonymous Pro"/>
          <w:color w:val="000000"/>
          <w:sz w:val="24"/>
          <w:szCs w:val="24"/>
        </w:rPr>
        <w:t>i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 xml:space="preserve"> + 1;</w:t>
      </w:r>
    </w:p>
    <w:p w14:paraId="17C12EB6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nonymous Pro" w:hAnsi="Anonymous Pro" w:cs="Anonymous Pro"/>
          <w:color w:val="000000"/>
          <w:sz w:val="24"/>
          <w:szCs w:val="24"/>
        </w:rPr>
        <w:t>fprintf</w:t>
      </w:r>
      <w:proofErr w:type="spellEnd"/>
      <w:r>
        <w:rPr>
          <w:rFonts w:ascii="Anonymous Pro" w:hAnsi="Anonymous Pro" w:cs="Anonymous Pro"/>
          <w:color w:val="000000"/>
          <w:sz w:val="24"/>
          <w:szCs w:val="24"/>
        </w:rPr>
        <w:t>(</w:t>
      </w:r>
      <w:proofErr w:type="gramEnd"/>
      <w:r>
        <w:rPr>
          <w:rFonts w:ascii="Anonymous Pro" w:hAnsi="Anonymous Pro" w:cs="Anonymous Pro"/>
          <w:color w:val="A020F0"/>
          <w:sz w:val="24"/>
          <w:szCs w:val="24"/>
        </w:rPr>
        <w:t>'When w0 = %5d, average T0 = %6.3f.\n'</w:t>
      </w:r>
      <w:r>
        <w:rPr>
          <w:rFonts w:ascii="Anonymous Pro" w:hAnsi="Anonymous Pro" w:cs="Anonymous Pro"/>
          <w:color w:val="000000"/>
          <w:sz w:val="24"/>
          <w:szCs w:val="24"/>
        </w:rPr>
        <w:t>, w, mean(t))</w:t>
      </w:r>
    </w:p>
    <w:p w14:paraId="6929B968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  <w:r>
        <w:rPr>
          <w:rFonts w:ascii="Anonymous Pro" w:hAnsi="Anonymous Pro" w:cs="Anonymous Pro"/>
          <w:color w:val="000000"/>
          <w:sz w:val="24"/>
          <w:szCs w:val="24"/>
        </w:rPr>
        <w:t xml:space="preserve">    </w:t>
      </w: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00BABAF4" w14:textId="7F817421" w:rsidR="00BE2CFE" w:rsidRDefault="00BE2CFE" w:rsidP="00BE2C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FF"/>
          <w:sz w:val="24"/>
          <w:szCs w:val="24"/>
        </w:rPr>
      </w:pPr>
      <w:r>
        <w:rPr>
          <w:rFonts w:ascii="Anonymous Pro" w:hAnsi="Anonymous Pro" w:cs="Anonymous Pro"/>
          <w:color w:val="0000FF"/>
          <w:sz w:val="24"/>
          <w:szCs w:val="24"/>
        </w:rPr>
        <w:t>end</w:t>
      </w:r>
    </w:p>
    <w:p w14:paraId="235E7E00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</w:p>
    <w:p w14:paraId="16A2D2E6" w14:textId="77777777" w:rsidR="00BE2CFE" w:rsidRDefault="00BE2CFE" w:rsidP="00BE2CFE">
      <w:pPr>
        <w:autoSpaceDE w:val="0"/>
        <w:autoSpaceDN w:val="0"/>
        <w:adjustRightInd w:val="0"/>
        <w:spacing w:after="0" w:line="240" w:lineRule="auto"/>
        <w:rPr>
          <w:rFonts w:ascii="Anonymous Pro" w:hAnsi="Anonymous Pro"/>
          <w:sz w:val="24"/>
          <w:szCs w:val="24"/>
        </w:rPr>
      </w:pPr>
    </w:p>
    <w:p w14:paraId="53849160" w14:textId="77777777" w:rsidR="00BE2CFE" w:rsidRDefault="00BE2CFE" w:rsidP="00BE2CFE"/>
    <w:p w14:paraId="2B8F78AB" w14:textId="77777777" w:rsidR="00BE2CFE" w:rsidRPr="00BE2CFE" w:rsidRDefault="00BE2CFE" w:rsidP="00BE2CFE"/>
    <w:sectPr w:rsidR="00BE2CFE" w:rsidRPr="00BE2CFE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0E8C9" w14:textId="77777777" w:rsidR="00503544" w:rsidRDefault="00503544" w:rsidP="00855982">
      <w:pPr>
        <w:spacing w:after="0" w:line="240" w:lineRule="auto"/>
      </w:pPr>
      <w:r>
        <w:separator/>
      </w:r>
    </w:p>
  </w:endnote>
  <w:endnote w:type="continuationSeparator" w:id="0">
    <w:p w14:paraId="5713024B" w14:textId="77777777" w:rsidR="00503544" w:rsidRDefault="0050354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C5A78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96A43" w14:textId="77777777" w:rsidR="00503544" w:rsidRDefault="00503544" w:rsidP="00855982">
      <w:pPr>
        <w:spacing w:after="0" w:line="240" w:lineRule="auto"/>
      </w:pPr>
      <w:r>
        <w:separator/>
      </w:r>
    </w:p>
  </w:footnote>
  <w:footnote w:type="continuationSeparator" w:id="0">
    <w:p w14:paraId="32FC5881" w14:textId="77777777" w:rsidR="00503544" w:rsidRDefault="0050354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5A"/>
    <w:rsid w:val="00004183"/>
    <w:rsid w:val="000340C0"/>
    <w:rsid w:val="000D0A85"/>
    <w:rsid w:val="001A4413"/>
    <w:rsid w:val="001D4362"/>
    <w:rsid w:val="00221E5A"/>
    <w:rsid w:val="0025193A"/>
    <w:rsid w:val="002F76E9"/>
    <w:rsid w:val="00340F1F"/>
    <w:rsid w:val="00406B4D"/>
    <w:rsid w:val="00474E9B"/>
    <w:rsid w:val="00503544"/>
    <w:rsid w:val="00517BB9"/>
    <w:rsid w:val="005617AE"/>
    <w:rsid w:val="005D4BBB"/>
    <w:rsid w:val="00625008"/>
    <w:rsid w:val="006D6C8D"/>
    <w:rsid w:val="007833A7"/>
    <w:rsid w:val="007C57AC"/>
    <w:rsid w:val="00815E33"/>
    <w:rsid w:val="00855982"/>
    <w:rsid w:val="008F5BCC"/>
    <w:rsid w:val="00930293"/>
    <w:rsid w:val="009A2914"/>
    <w:rsid w:val="009A749B"/>
    <w:rsid w:val="00A10484"/>
    <w:rsid w:val="00A32B49"/>
    <w:rsid w:val="00B40E39"/>
    <w:rsid w:val="00BE2CFE"/>
    <w:rsid w:val="00D20932"/>
    <w:rsid w:val="00D3242A"/>
    <w:rsid w:val="00D816E3"/>
    <w:rsid w:val="00E875E5"/>
    <w:rsid w:val="00F145FE"/>
    <w:rsid w:val="00F20CCE"/>
    <w:rsid w:val="00FA24BD"/>
    <w:rsid w:val="00FD262C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FA18"/>
  <w15:chartTrackingRefBased/>
  <w15:docId w15:val="{07D56A3F-5B8B-410F-AE29-11D5DD79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F14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%20Zha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343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zachary zhao</dc:creator>
  <cp:lastModifiedBy>zhao zachary</cp:lastModifiedBy>
  <cp:revision>22</cp:revision>
  <dcterms:created xsi:type="dcterms:W3CDTF">2018-09-03T14:51:00Z</dcterms:created>
  <dcterms:modified xsi:type="dcterms:W3CDTF">2018-09-03T20:34:00Z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